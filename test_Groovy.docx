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29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6"/>
        <w:gridCol w:w="2409"/>
      </w:tblGrid>
      <w:tr w:rsidR="009E4F7F" w14:paraId="19127197" w14:textId="77777777" w:rsidTr="00290BFB">
        <w:trPr>
          <w:trHeight w:val="1083"/>
        </w:trPr>
        <w:tc>
          <w:tcPr>
            <w:tcW w:w="7056" w:type="dxa"/>
            <w:vAlign w:val="bottom"/>
          </w:tcPr>
          <w:p w14:paraId="680177B7" w14:textId="77777777" w:rsidR="009E4F7F" w:rsidRPr="002408D1" w:rsidRDefault="009E4F7F" w:rsidP="0041487E">
            <w:pPr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2408D1">
              <w:rPr>
                <w:rFonts w:ascii="Arial" w:hAnsi="Arial" w:cs="Arial"/>
                <w:b/>
                <w:i/>
                <w:sz w:val="44"/>
                <w:szCs w:val="44"/>
              </w:rPr>
              <w:t>Test końcowy</w:t>
            </w:r>
          </w:p>
        </w:tc>
        <w:tc>
          <w:tcPr>
            <w:tcW w:w="2409" w:type="dxa"/>
          </w:tcPr>
          <w:p w14:paraId="1B5AA6C9" w14:textId="77777777" w:rsidR="009E4F7F" w:rsidRPr="002408D1" w:rsidRDefault="009E4F7F" w:rsidP="002408D1">
            <w:pPr>
              <w:pStyle w:val="Stopka"/>
              <w:suppressAutoHyphens/>
              <w:jc w:val="right"/>
              <w:rPr>
                <w:rFonts w:ascii="Arial" w:hAnsi="Arial" w:cs="Arial"/>
                <w:i/>
                <w:sz w:val="18"/>
                <w:szCs w:val="18"/>
                <w:lang w:eastAsia="ar-SA"/>
              </w:rPr>
            </w:pPr>
            <w:r w:rsidRPr="002408D1">
              <w:rPr>
                <w:rFonts w:ascii="Arial" w:hAnsi="Arial" w:cs="Arial"/>
                <w:sz w:val="22"/>
              </w:rPr>
              <w:t xml:space="preserve">                                 </w:t>
            </w:r>
            <w:r w:rsidRPr="002408D1">
              <w:rPr>
                <w:rFonts w:ascii="Arial" w:hAnsi="Arial" w:cs="Arial"/>
                <w:i/>
                <w:sz w:val="18"/>
                <w:szCs w:val="18"/>
                <w:lang w:eastAsia="ar-SA"/>
              </w:rPr>
              <w:t>PS-06-01-Z1/03</w:t>
            </w:r>
          </w:p>
          <w:p w14:paraId="7FBD37CB" w14:textId="77777777" w:rsidR="009E4F7F" w:rsidRPr="002408D1" w:rsidRDefault="009E4F7F" w:rsidP="002408D1">
            <w:pPr>
              <w:pStyle w:val="Stopka"/>
              <w:suppressAutoHyphens/>
              <w:jc w:val="right"/>
              <w:rPr>
                <w:rFonts w:ascii="Arial" w:hAnsi="Arial" w:cs="Arial"/>
                <w:sz w:val="22"/>
              </w:rPr>
            </w:pPr>
            <w:r w:rsidRPr="002408D1">
              <w:rPr>
                <w:rFonts w:ascii="Arial" w:hAnsi="Arial" w:cs="Arial"/>
                <w:i/>
                <w:sz w:val="18"/>
                <w:szCs w:val="18"/>
                <w:lang w:eastAsia="ar-SA"/>
              </w:rPr>
              <w:t>Ważne od: 2012.05.07</w:t>
            </w:r>
          </w:p>
        </w:tc>
      </w:tr>
    </w:tbl>
    <w:p w14:paraId="739C77A8" w14:textId="77777777" w:rsidR="009E4F7F" w:rsidRDefault="009E4F7F" w:rsidP="0041487E">
      <w:pPr>
        <w:rPr>
          <w:rFonts w:ascii="Arial" w:hAnsi="Arial" w:cs="Arial"/>
          <w:sz w:val="22"/>
        </w:rPr>
      </w:pPr>
    </w:p>
    <w:tbl>
      <w:tblPr>
        <w:tblW w:w="9435" w:type="dxa"/>
        <w:tblInd w:w="29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5971"/>
        <w:gridCol w:w="202"/>
        <w:gridCol w:w="1747"/>
        <w:gridCol w:w="360"/>
        <w:gridCol w:w="295"/>
      </w:tblGrid>
      <w:tr w:rsidR="009E4F7F" w14:paraId="133432A3" w14:textId="77777777" w:rsidTr="002408D1">
        <w:trPr>
          <w:trHeight w:val="1745"/>
        </w:trPr>
        <w:tc>
          <w:tcPr>
            <w:tcW w:w="7033" w:type="dxa"/>
            <w:gridSpan w:val="3"/>
          </w:tcPr>
          <w:p w14:paraId="54A76503" w14:textId="6023935D" w:rsidR="009E4F7F" w:rsidRPr="00D37ABE" w:rsidRDefault="00846C70" w:rsidP="00D37ABE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 xml:space="preserve">Programowanie w języku Groovy </w:t>
            </w:r>
          </w:p>
          <w:p w14:paraId="34DAFD08" w14:textId="77777777" w:rsidR="009E4F7F" w:rsidRPr="00D37ABE" w:rsidRDefault="009E4F7F" w:rsidP="00D37ABE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SK-JAV-PODJ</w:t>
            </w:r>
          </w:p>
          <w:p w14:paraId="5029E6AF" w14:textId="4849F99C" w:rsidR="009E4F7F" w:rsidRPr="00D37ABE" w:rsidRDefault="009E4F7F" w:rsidP="00D37ABE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D37ABE">
              <w:rPr>
                <w:rFonts w:ascii="Arial" w:hAnsi="Arial" w:cs="Arial"/>
                <w:b/>
                <w:i/>
                <w:snapToGrid w:val="0"/>
              </w:rPr>
              <w:t xml:space="preserve">Data: 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08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.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0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1.20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24</w:t>
            </w:r>
            <w:r>
              <w:rPr>
                <w:rFonts w:ascii="Arial" w:hAnsi="Arial" w:cs="Arial"/>
                <w:b/>
                <w:i/>
                <w:snapToGrid w:val="0"/>
              </w:rPr>
              <w:t>-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10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.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01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.20</w:t>
            </w:r>
            <w:r w:rsidR="0093388C">
              <w:rPr>
                <w:rFonts w:ascii="Arial" w:hAnsi="Arial" w:cs="Arial"/>
                <w:b/>
                <w:i/>
                <w:noProof/>
                <w:snapToGrid w:val="0"/>
              </w:rPr>
              <w:t>24</w:t>
            </w:r>
          </w:p>
          <w:p w14:paraId="7283AC0D" w14:textId="77777777" w:rsidR="009E4F7F" w:rsidRPr="00D37ABE" w:rsidRDefault="009E4F7F" w:rsidP="00D37ABE">
            <w:pPr>
              <w:tabs>
                <w:tab w:val="left" w:pos="3402"/>
                <w:tab w:val="left" w:pos="3544"/>
                <w:tab w:val="left" w:pos="3686"/>
              </w:tabs>
              <w:rPr>
                <w:rFonts w:ascii="Arial" w:hAnsi="Arial" w:cs="Arial"/>
                <w:b/>
                <w:i/>
                <w:snapToGrid w:val="0"/>
              </w:rPr>
            </w:pPr>
            <w:r w:rsidRPr="00D37ABE">
              <w:rPr>
                <w:rFonts w:ascii="Arial" w:hAnsi="Arial" w:cs="Arial"/>
                <w:b/>
                <w:i/>
                <w:snapToGrid w:val="0"/>
              </w:rPr>
              <w:t xml:space="preserve">Wykładowca: 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Marcin Albiniak</w:t>
            </w:r>
          </w:p>
          <w:p w14:paraId="406C5ED1" w14:textId="77777777" w:rsidR="009E4F7F" w:rsidRPr="00D37ABE" w:rsidRDefault="009E4F7F" w:rsidP="00D37ABE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rFonts w:ascii="Arial" w:hAnsi="Arial" w:cs="Arial"/>
                <w:b/>
                <w:i/>
                <w:snapToGrid w:val="0"/>
              </w:rPr>
            </w:pPr>
            <w:r>
              <w:rPr>
                <w:rFonts w:ascii="Arial" w:hAnsi="Arial" w:cs="Arial"/>
                <w:b/>
                <w:i/>
                <w:snapToGrid w:val="0"/>
              </w:rPr>
              <w:t>TES</w:t>
            </w:r>
            <w:r w:rsidRPr="00D37ABE">
              <w:rPr>
                <w:rFonts w:ascii="Arial" w:hAnsi="Arial" w:cs="Arial"/>
                <w:b/>
                <w:i/>
                <w:snapToGrid w:val="0"/>
              </w:rPr>
              <w:t>_</w:t>
            </w:r>
            <w:r w:rsidR="00F43A57">
              <w:rPr>
                <w:rFonts w:ascii="Arial" w:hAnsi="Arial" w:cs="Arial"/>
                <w:b/>
                <w:i/>
                <w:noProof/>
                <w:snapToGrid w:val="0"/>
              </w:rPr>
              <w:t>161123_2551500JAV_140408PSZ_</w:t>
            </w:r>
          </w:p>
          <w:p w14:paraId="187E4794" w14:textId="77777777" w:rsidR="009E4F7F" w:rsidRPr="00830665" w:rsidRDefault="009E4F7F" w:rsidP="0033060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402" w:type="dxa"/>
            <w:gridSpan w:val="3"/>
          </w:tcPr>
          <w:p w14:paraId="3F8CAF77" w14:textId="77777777" w:rsidR="009E4F7F" w:rsidRDefault="009E4F7F" w:rsidP="002A2AFE">
            <w:pPr>
              <w:rPr>
                <w:rFonts w:ascii="Arial" w:hAnsi="Arial" w:cs="Arial"/>
                <w:sz w:val="22"/>
              </w:rPr>
            </w:pPr>
          </w:p>
        </w:tc>
      </w:tr>
      <w:tr w:rsidR="009E4F7F" w14:paraId="2F3E0C2F" w14:textId="77777777" w:rsidTr="002408D1">
        <w:tblPrEx>
          <w:tblBorders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60" w:type="dxa"/>
          <w:wAfter w:w="295" w:type="dxa"/>
        </w:trPr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48758DA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688187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9E4F7F" w14:paraId="22437C30" w14:textId="77777777" w:rsidTr="002408D1">
        <w:tblPrEx>
          <w:tblBorders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60" w:type="dxa"/>
          <w:wAfter w:w="295" w:type="dxa"/>
        </w:trPr>
        <w:tc>
          <w:tcPr>
            <w:tcW w:w="5971" w:type="dxa"/>
            <w:tcBorders>
              <w:left w:val="single" w:sz="4" w:space="0" w:color="000000"/>
              <w:bottom w:val="single" w:sz="4" w:space="0" w:color="000000"/>
            </w:tcBorders>
          </w:tcPr>
          <w:p w14:paraId="7A662F60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</w:p>
        </w:tc>
        <w:tc>
          <w:tcPr>
            <w:tcW w:w="23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80F1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</w:p>
        </w:tc>
      </w:tr>
      <w:tr w:rsidR="009E4F7F" w14:paraId="2144BD88" w14:textId="77777777" w:rsidTr="002408D1">
        <w:tblPrEx>
          <w:tblBorders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60" w:type="dxa"/>
          <w:wAfter w:w="295" w:type="dxa"/>
        </w:trPr>
        <w:tc>
          <w:tcPr>
            <w:tcW w:w="5971" w:type="dxa"/>
            <w:tcBorders>
              <w:left w:val="single" w:sz="4" w:space="0" w:color="000000"/>
              <w:bottom w:val="single" w:sz="4" w:space="0" w:color="000000"/>
            </w:tcBorders>
          </w:tcPr>
          <w:p w14:paraId="120000BA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</w:p>
        </w:tc>
        <w:tc>
          <w:tcPr>
            <w:tcW w:w="23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9765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9E4F7F" w14:paraId="518EFAE5" w14:textId="77777777" w:rsidTr="002408D1">
        <w:tblPrEx>
          <w:tblBorders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860" w:type="dxa"/>
          <w:wAfter w:w="655" w:type="dxa"/>
        </w:trPr>
        <w:tc>
          <w:tcPr>
            <w:tcW w:w="5971" w:type="dxa"/>
            <w:tcBorders>
              <w:left w:val="single" w:sz="4" w:space="0" w:color="000000"/>
              <w:bottom w:val="single" w:sz="4" w:space="0" w:color="000000"/>
            </w:tcBorders>
          </w:tcPr>
          <w:p w14:paraId="6527DAF4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</w:p>
        </w:tc>
        <w:tc>
          <w:tcPr>
            <w:tcW w:w="1949" w:type="dxa"/>
            <w:gridSpan w:val="2"/>
            <w:tcBorders>
              <w:left w:val="single" w:sz="4" w:space="0" w:color="000000"/>
            </w:tcBorders>
          </w:tcPr>
          <w:p w14:paraId="4507A698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9E4F7F" w14:paraId="5F321F01" w14:textId="77777777" w:rsidTr="002408D1">
        <w:tblPrEx>
          <w:tblBorders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860" w:type="dxa"/>
          <w:wAfter w:w="655" w:type="dxa"/>
        </w:trPr>
        <w:tc>
          <w:tcPr>
            <w:tcW w:w="5971" w:type="dxa"/>
            <w:tcBorders>
              <w:left w:val="single" w:sz="4" w:space="0" w:color="000000"/>
              <w:bottom w:val="single" w:sz="4" w:space="0" w:color="000000"/>
            </w:tcBorders>
          </w:tcPr>
          <w:p w14:paraId="753C0FAF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</w:p>
        </w:tc>
        <w:tc>
          <w:tcPr>
            <w:tcW w:w="1949" w:type="dxa"/>
            <w:gridSpan w:val="2"/>
            <w:tcBorders>
              <w:left w:val="single" w:sz="4" w:space="0" w:color="000000"/>
            </w:tcBorders>
          </w:tcPr>
          <w:p w14:paraId="1C32AD61" w14:textId="77777777" w:rsidR="009E4F7F" w:rsidRDefault="009E4F7F" w:rsidP="002408D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0DC4F1E" w14:textId="77777777" w:rsidR="009E4F7F" w:rsidRDefault="009E4F7F" w:rsidP="002A2AFE">
      <w:pPr>
        <w:rPr>
          <w:rFonts w:ascii="Arial" w:hAnsi="Arial" w:cs="Arial"/>
          <w:b/>
          <w:bCs/>
          <w:sz w:val="22"/>
        </w:rPr>
      </w:pPr>
    </w:p>
    <w:p w14:paraId="3ED3FF00" w14:textId="77777777" w:rsidR="009E4F7F" w:rsidRPr="00886AEF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Na składni, jakiego języka opiera się język Java?</w:t>
      </w:r>
    </w:p>
    <w:p w14:paraId="65EA7951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PHP</w:t>
      </w:r>
    </w:p>
    <w:p w14:paraId="6F3CFBDA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C++</w:t>
      </w:r>
    </w:p>
    <w:p w14:paraId="1196DBD3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JavaScript</w:t>
      </w:r>
    </w:p>
    <w:p w14:paraId="637BEA6B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 w:rsidRPr="00886AEF">
        <w:rPr>
          <w:sz w:val="22"/>
        </w:rPr>
        <w:t>ColdFusion</w:t>
      </w:r>
      <w:proofErr w:type="spellEnd"/>
    </w:p>
    <w:p w14:paraId="23DCF0A0" w14:textId="77777777" w:rsidR="009E4F7F" w:rsidRPr="00C8555C" w:rsidRDefault="009E4F7F" w:rsidP="009E4F7F">
      <w:pPr>
        <w:jc w:val="right"/>
        <w:rPr>
          <w:sz w:val="22"/>
        </w:rPr>
      </w:pPr>
      <w:r>
        <w:t>Liczba punktów: _____</w:t>
      </w:r>
    </w:p>
    <w:p w14:paraId="6E07F739" w14:textId="77777777" w:rsidR="009E4F7F" w:rsidRDefault="009E4F7F" w:rsidP="009E4F7F"/>
    <w:p w14:paraId="42A44263" w14:textId="77777777" w:rsidR="009E4F7F" w:rsidRDefault="009E4F7F" w:rsidP="009E4F7F"/>
    <w:p w14:paraId="3293B365" w14:textId="77777777" w:rsidR="009E4F7F" w:rsidRPr="00886AEF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Środowisko deweloperskie dedykowane dla </w:t>
      </w:r>
      <w:r w:rsidRPr="00886AEF">
        <w:rPr>
          <w:b/>
          <w:sz w:val="22"/>
        </w:rPr>
        <w:t xml:space="preserve"> język</w:t>
      </w:r>
      <w:r>
        <w:rPr>
          <w:b/>
          <w:sz w:val="22"/>
        </w:rPr>
        <w:t>a</w:t>
      </w:r>
      <w:r w:rsidRPr="00886AEF">
        <w:rPr>
          <w:b/>
          <w:sz w:val="22"/>
        </w:rPr>
        <w:t xml:space="preserve"> Java</w:t>
      </w:r>
      <w:r>
        <w:rPr>
          <w:b/>
          <w:sz w:val="22"/>
        </w:rPr>
        <w:t xml:space="preserve"> to:</w:t>
      </w:r>
    </w:p>
    <w:p w14:paraId="675604F4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Eclipse</w:t>
      </w:r>
      <w:proofErr w:type="spellEnd"/>
    </w:p>
    <w:p w14:paraId="6A08E79E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Visual Studio</w:t>
      </w:r>
    </w:p>
    <w:p w14:paraId="72AA9693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IntelliJ</w:t>
      </w:r>
      <w:proofErr w:type="spellEnd"/>
    </w:p>
    <w:p w14:paraId="155F811D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 xml:space="preserve">Adobe </w:t>
      </w:r>
      <w:proofErr w:type="spellStart"/>
      <w:r>
        <w:rPr>
          <w:sz w:val="22"/>
        </w:rPr>
        <w:t>Dreamweaver</w:t>
      </w:r>
      <w:proofErr w:type="spellEnd"/>
    </w:p>
    <w:p w14:paraId="0BE8E4D2" w14:textId="77777777" w:rsidR="009E4F7F" w:rsidRDefault="009E4F7F" w:rsidP="009E4F7F">
      <w:pPr>
        <w:jc w:val="right"/>
      </w:pPr>
      <w:r>
        <w:t>Liczba punktów: _____</w:t>
      </w:r>
    </w:p>
    <w:p w14:paraId="009EF102" w14:textId="77777777" w:rsidR="00B43DA4" w:rsidRDefault="00B43DA4" w:rsidP="009E4F7F">
      <w:pPr>
        <w:jc w:val="right"/>
      </w:pPr>
    </w:p>
    <w:p w14:paraId="6C908D5A" w14:textId="77777777" w:rsidR="00B43DA4" w:rsidRPr="00886AEF" w:rsidRDefault="00B43DA4" w:rsidP="00B43DA4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Język </w:t>
      </w:r>
      <w:proofErr w:type="spellStart"/>
      <w:r>
        <w:rPr>
          <w:b/>
          <w:sz w:val="22"/>
        </w:rPr>
        <w:t>Groovy</w:t>
      </w:r>
      <w:proofErr w:type="spellEnd"/>
      <w:r>
        <w:rPr>
          <w:b/>
          <w:sz w:val="22"/>
        </w:rPr>
        <w:t xml:space="preserve"> jest językiem:</w:t>
      </w:r>
    </w:p>
    <w:p w14:paraId="008B954F" w14:textId="77777777" w:rsidR="00B43DA4" w:rsidRPr="00886AEF" w:rsidRDefault="00B43DA4" w:rsidP="00B43DA4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Tylko kompilowanym</w:t>
      </w:r>
    </w:p>
    <w:p w14:paraId="05EBAE07" w14:textId="77777777" w:rsidR="00B43DA4" w:rsidRPr="00886AEF" w:rsidRDefault="00B43DA4" w:rsidP="00B43DA4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Interpretowanym i kompilowanym</w:t>
      </w:r>
    </w:p>
    <w:p w14:paraId="3D7FEA1B" w14:textId="77777777" w:rsidR="00B43DA4" w:rsidRPr="00886AEF" w:rsidRDefault="00B43DA4" w:rsidP="00B43DA4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Kompilowanym do pliku EXE</w:t>
      </w:r>
    </w:p>
    <w:p w14:paraId="6F44EF8C" w14:textId="77777777" w:rsidR="00B43DA4" w:rsidRPr="00886AEF" w:rsidRDefault="00B43DA4" w:rsidP="00B43DA4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Obsługi przeglądarki internetowej</w:t>
      </w:r>
    </w:p>
    <w:p w14:paraId="42A6B15D" w14:textId="77777777" w:rsidR="00B43DA4" w:rsidRPr="00C8555C" w:rsidRDefault="00B43DA4" w:rsidP="00B43DA4">
      <w:pPr>
        <w:jc w:val="right"/>
        <w:rPr>
          <w:sz w:val="22"/>
        </w:rPr>
      </w:pPr>
      <w:r>
        <w:t>Liczba punktów: _____</w:t>
      </w:r>
    </w:p>
    <w:p w14:paraId="0FEF1F05" w14:textId="77777777" w:rsidR="00B43DA4" w:rsidRPr="00C8555C" w:rsidRDefault="00B43DA4" w:rsidP="00B43DA4">
      <w:pPr>
        <w:rPr>
          <w:sz w:val="22"/>
        </w:rPr>
      </w:pPr>
    </w:p>
    <w:p w14:paraId="6385BB4F" w14:textId="77777777" w:rsidR="009E4F7F" w:rsidRDefault="009E4F7F" w:rsidP="009E4F7F"/>
    <w:p w14:paraId="1C6FC441" w14:textId="77777777" w:rsidR="009E4F7F" w:rsidRDefault="009E4F7F" w:rsidP="009E4F7F"/>
    <w:p w14:paraId="06C8C370" w14:textId="77777777" w:rsidR="009E4F7F" w:rsidRPr="00886AEF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 xml:space="preserve">W jaki sposób zadeklarujesz w </w:t>
      </w:r>
      <w:proofErr w:type="spellStart"/>
      <w:r w:rsidR="00B43DA4">
        <w:rPr>
          <w:b/>
          <w:sz w:val="22"/>
        </w:rPr>
        <w:t>Groovy</w:t>
      </w:r>
      <w:proofErr w:type="spellEnd"/>
      <w:r w:rsidRPr="00886AEF">
        <w:rPr>
          <w:b/>
          <w:sz w:val="22"/>
        </w:rPr>
        <w:t xml:space="preserve"> zmienną </w:t>
      </w:r>
      <w:r w:rsidR="00B43DA4">
        <w:rPr>
          <w:b/>
          <w:sz w:val="22"/>
        </w:rPr>
        <w:t>c=9</w:t>
      </w:r>
    </w:p>
    <w:p w14:paraId="5EFE60A6" w14:textId="77777777" w:rsidR="009E4F7F" w:rsidRPr="00886AEF" w:rsidRDefault="00B43DA4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 = 9;</w:t>
      </w:r>
    </w:p>
    <w:p w14:paraId="5FCEACA6" w14:textId="01775984" w:rsidR="009E4F7F" w:rsidRPr="00886AEF" w:rsidRDefault="0093388C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i</w:t>
      </w:r>
      <w:r w:rsidR="00B43DA4">
        <w:rPr>
          <w:sz w:val="22"/>
        </w:rPr>
        <w:t>nteger</w:t>
      </w:r>
      <w:proofErr w:type="spellEnd"/>
      <w:r w:rsidR="00B43DA4">
        <w:rPr>
          <w:sz w:val="22"/>
        </w:rPr>
        <w:t xml:space="preserve"> c:9;</w:t>
      </w:r>
    </w:p>
    <w:p w14:paraId="16C24F2C" w14:textId="000B0C88" w:rsidR="009E4F7F" w:rsidRPr="00886AEF" w:rsidRDefault="0093388C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d</w:t>
      </w:r>
      <w:r w:rsidR="00B43DA4">
        <w:rPr>
          <w:sz w:val="22"/>
        </w:rPr>
        <w:t>ef c=9;</w:t>
      </w:r>
    </w:p>
    <w:p w14:paraId="37640FEB" w14:textId="77777777" w:rsidR="009E4F7F" w:rsidRPr="00886AEF" w:rsidRDefault="00B43DA4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c:9;</w:t>
      </w:r>
    </w:p>
    <w:p w14:paraId="14C38869" w14:textId="77777777" w:rsidR="009E4F7F" w:rsidRPr="00C8555C" w:rsidRDefault="009E4F7F" w:rsidP="009E4F7F">
      <w:pPr>
        <w:jc w:val="right"/>
        <w:rPr>
          <w:sz w:val="22"/>
        </w:rPr>
      </w:pPr>
      <w:r>
        <w:t>Liczba punktów: _____</w:t>
      </w:r>
    </w:p>
    <w:p w14:paraId="2C54D60C" w14:textId="77777777" w:rsidR="009E4F7F" w:rsidRDefault="009E4F7F" w:rsidP="009E4F7F"/>
    <w:p w14:paraId="4DA46326" w14:textId="77777777" w:rsidR="009E4F7F" w:rsidRDefault="009E4F7F" w:rsidP="009E4F7F"/>
    <w:p w14:paraId="367C8C03" w14:textId="77777777" w:rsidR="009E4F7F" w:rsidRDefault="009E4F7F" w:rsidP="009E4F7F">
      <w:pPr>
        <w:keepNext/>
        <w:numPr>
          <w:ilvl w:val="0"/>
          <w:numId w:val="8"/>
        </w:numPr>
        <w:ind w:left="357" w:hanging="357"/>
      </w:pPr>
      <w:r w:rsidRPr="00886AEF">
        <w:rPr>
          <w:b/>
          <w:sz w:val="22"/>
        </w:rPr>
        <w:lastRenderedPageBreak/>
        <w:t xml:space="preserve">Zapis Class </w:t>
      </w:r>
      <w:proofErr w:type="spellStart"/>
      <w:r w:rsidRPr="00886AEF">
        <w:rPr>
          <w:b/>
          <w:sz w:val="22"/>
        </w:rPr>
        <w:t>NowaKlasa</w:t>
      </w:r>
      <w:proofErr w:type="spellEnd"/>
      <w:r w:rsidRPr="00886AEF">
        <w:rPr>
          <w:b/>
          <w:sz w:val="22"/>
        </w:rPr>
        <w:t xml:space="preserve"> </w:t>
      </w:r>
      <w:proofErr w:type="spellStart"/>
      <w:r w:rsidRPr="00886AEF">
        <w:rPr>
          <w:b/>
          <w:sz w:val="22"/>
        </w:rPr>
        <w:t>extends</w:t>
      </w:r>
      <w:proofErr w:type="spellEnd"/>
      <w:r w:rsidRPr="00886AEF">
        <w:rPr>
          <w:b/>
          <w:sz w:val="22"/>
        </w:rPr>
        <w:t xml:space="preserve"> </w:t>
      </w:r>
      <w:proofErr w:type="spellStart"/>
      <w:r w:rsidRPr="00886AEF">
        <w:rPr>
          <w:b/>
          <w:sz w:val="22"/>
        </w:rPr>
        <w:t>StaraKlasa</w:t>
      </w:r>
      <w:proofErr w:type="spellEnd"/>
      <w:r w:rsidRPr="00886AEF">
        <w:rPr>
          <w:b/>
          <w:sz w:val="22"/>
        </w:rPr>
        <w:t xml:space="preserve"> oznacza:</w:t>
      </w:r>
    </w:p>
    <w:p w14:paraId="63141572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 xml:space="preserve">Dziedziczenie klasy </w:t>
      </w:r>
      <w:proofErr w:type="spellStart"/>
      <w:r w:rsidRPr="00886AEF">
        <w:rPr>
          <w:sz w:val="22"/>
        </w:rPr>
        <w:t>StaraKlasa</w:t>
      </w:r>
      <w:proofErr w:type="spellEnd"/>
      <w:r w:rsidRPr="00886AEF">
        <w:rPr>
          <w:sz w:val="22"/>
        </w:rPr>
        <w:t xml:space="preserve"> przez klasę </w:t>
      </w:r>
      <w:proofErr w:type="spellStart"/>
      <w:r w:rsidRPr="00886AEF">
        <w:rPr>
          <w:sz w:val="22"/>
        </w:rPr>
        <w:t>NowaKlasa</w:t>
      </w:r>
      <w:proofErr w:type="spellEnd"/>
    </w:p>
    <w:p w14:paraId="1487A5C3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 xml:space="preserve">Dziedziczenie klasy </w:t>
      </w:r>
      <w:proofErr w:type="spellStart"/>
      <w:r w:rsidRPr="00886AEF">
        <w:rPr>
          <w:sz w:val="22"/>
        </w:rPr>
        <w:t>java.util</w:t>
      </w:r>
      <w:proofErr w:type="spellEnd"/>
      <w:r w:rsidRPr="00886AEF">
        <w:rPr>
          <w:sz w:val="22"/>
        </w:rPr>
        <w:t xml:space="preserve"> przez klasę </w:t>
      </w:r>
      <w:proofErr w:type="spellStart"/>
      <w:r w:rsidRPr="00886AEF">
        <w:rPr>
          <w:sz w:val="22"/>
        </w:rPr>
        <w:t>NowaKlasa</w:t>
      </w:r>
      <w:proofErr w:type="spellEnd"/>
    </w:p>
    <w:p w14:paraId="32EEDA2B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Wielowątkowość programu</w:t>
      </w:r>
    </w:p>
    <w:p w14:paraId="10348388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Polimorfizm</w:t>
      </w:r>
    </w:p>
    <w:p w14:paraId="49A6BF10" w14:textId="77777777" w:rsidR="009E4F7F" w:rsidRPr="00C8555C" w:rsidRDefault="009E4F7F" w:rsidP="009E4F7F">
      <w:pPr>
        <w:jc w:val="right"/>
        <w:rPr>
          <w:sz w:val="22"/>
        </w:rPr>
      </w:pPr>
      <w:r>
        <w:t>Liczba punktów: _____</w:t>
      </w:r>
    </w:p>
    <w:p w14:paraId="1CFCADAB" w14:textId="77777777" w:rsidR="009E4F7F" w:rsidRDefault="009E4F7F" w:rsidP="009E4F7F"/>
    <w:p w14:paraId="249F3F55" w14:textId="77777777" w:rsidR="009E4F7F" w:rsidRDefault="009E4F7F" w:rsidP="009E4F7F"/>
    <w:p w14:paraId="0C4D5AED" w14:textId="77777777" w:rsidR="009E4F7F" w:rsidRDefault="009E4F7F" w:rsidP="009E4F7F"/>
    <w:p w14:paraId="0EA5EEAC" w14:textId="77777777" w:rsidR="009E4F7F" w:rsidRPr="00886AEF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 xml:space="preserve">Klasa w </w:t>
      </w:r>
      <w:proofErr w:type="spellStart"/>
      <w:r w:rsidR="00FF6219">
        <w:rPr>
          <w:b/>
          <w:sz w:val="22"/>
        </w:rPr>
        <w:t>Groovy</w:t>
      </w:r>
      <w:proofErr w:type="spellEnd"/>
      <w:r w:rsidRPr="00886AEF">
        <w:rPr>
          <w:b/>
          <w:sz w:val="22"/>
        </w:rPr>
        <w:t xml:space="preserve"> powinna być:</w:t>
      </w:r>
    </w:p>
    <w:p w14:paraId="0EC1F549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Zapisana w osobnym pliku</w:t>
      </w:r>
    </w:p>
    <w:p w14:paraId="41EB98DB" w14:textId="77777777" w:rsidR="009E4F7F" w:rsidRPr="00886AEF" w:rsidRDefault="00FF6219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Pisana zawsze dużą literą</w:t>
      </w:r>
    </w:p>
    <w:p w14:paraId="0653F143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Przechowywana w folderze C:\</w:t>
      </w:r>
      <w:r w:rsidR="00FF6219">
        <w:rPr>
          <w:sz w:val="22"/>
        </w:rPr>
        <w:t>Groovy</w:t>
      </w:r>
    </w:p>
    <w:p w14:paraId="5D5B59CD" w14:textId="77777777" w:rsidR="009E4F7F" w:rsidRPr="00886AEF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886AEF">
        <w:rPr>
          <w:sz w:val="22"/>
        </w:rPr>
        <w:t>Zagnieżdżona w nawiasach kwadratowych</w:t>
      </w:r>
    </w:p>
    <w:p w14:paraId="1490EBBC" w14:textId="77777777" w:rsidR="009E4F7F" w:rsidRPr="00C8555C" w:rsidRDefault="009E4F7F" w:rsidP="009E4F7F">
      <w:pPr>
        <w:jc w:val="right"/>
        <w:rPr>
          <w:sz w:val="22"/>
        </w:rPr>
      </w:pPr>
      <w:r>
        <w:t>Liczba punktów: _____</w:t>
      </w:r>
    </w:p>
    <w:p w14:paraId="16B0521B" w14:textId="77777777" w:rsidR="009E4F7F" w:rsidRDefault="009E4F7F" w:rsidP="009E4F7F"/>
    <w:p w14:paraId="054AA23D" w14:textId="77777777" w:rsidR="009E4F7F" w:rsidRDefault="009E4F7F" w:rsidP="009E4F7F"/>
    <w:p w14:paraId="1B3EBC21" w14:textId="77777777" w:rsidR="009E4F7F" w:rsidRDefault="009E4F7F" w:rsidP="009E4F7F"/>
    <w:p w14:paraId="50C3F9C8" w14:textId="77777777" w:rsidR="009E4F7F" w:rsidRPr="00D504D0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 xml:space="preserve">Pętla for </w:t>
      </w:r>
      <w:proofErr w:type="spellStart"/>
      <w:r w:rsidRPr="00D504D0">
        <w:rPr>
          <w:b/>
          <w:sz w:val="22"/>
        </w:rPr>
        <w:t>each</w:t>
      </w:r>
      <w:proofErr w:type="spellEnd"/>
      <w:r w:rsidRPr="00D504D0">
        <w:rPr>
          <w:b/>
          <w:sz w:val="22"/>
        </w:rPr>
        <w:t xml:space="preserve"> to konstrukcja</w:t>
      </w:r>
    </w:p>
    <w:p w14:paraId="0952458D" w14:textId="77777777" w:rsidR="009E4F7F" w:rsidRDefault="009E4F7F" w:rsidP="009E4F7F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3442E82C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która pozwala na wybiórcze przeglądanie iloczynów kartezjańskich dwóch tabel</w:t>
      </w:r>
    </w:p>
    <w:p w14:paraId="05D1B16F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która pozwala na sekwencyjne przeglądanie różnych zbiorów danych.</w:t>
      </w:r>
    </w:p>
    <w:p w14:paraId="5890B3CF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która pozwala na sekwencyjne przeglądanie tablic</w:t>
      </w:r>
    </w:p>
    <w:p w14:paraId="424EE6CA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nie istnieje w języku Java</w:t>
      </w:r>
    </w:p>
    <w:p w14:paraId="67F89E02" w14:textId="77777777" w:rsidR="009E4F7F" w:rsidRPr="00D504D0" w:rsidRDefault="009E4F7F" w:rsidP="009E4F7F">
      <w:pPr>
        <w:jc w:val="right"/>
      </w:pPr>
      <w:r>
        <w:t>Liczba punktów: _____</w:t>
      </w:r>
    </w:p>
    <w:p w14:paraId="47D2AFA2" w14:textId="77777777" w:rsidR="009E4F7F" w:rsidRPr="00D504D0" w:rsidRDefault="009E4F7F" w:rsidP="009E4F7F">
      <w:pPr>
        <w:jc w:val="right"/>
      </w:pPr>
    </w:p>
    <w:p w14:paraId="78A8ABD2" w14:textId="77777777" w:rsidR="009E4F7F" w:rsidRDefault="009E4F7F" w:rsidP="009E4F7F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79D48C8C" w14:textId="77777777" w:rsidR="009E4F7F" w:rsidRPr="00D504D0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Instrukcje sterujące występujące w Języku Java</w:t>
      </w:r>
      <w:r w:rsidR="00FF6219">
        <w:rPr>
          <w:b/>
          <w:sz w:val="22"/>
        </w:rPr>
        <w:t>/</w:t>
      </w:r>
      <w:proofErr w:type="spellStart"/>
      <w:r w:rsidR="00FF6219">
        <w:rPr>
          <w:b/>
          <w:sz w:val="22"/>
        </w:rPr>
        <w:t>Groovy</w:t>
      </w:r>
      <w:proofErr w:type="spellEnd"/>
      <w:r w:rsidRPr="00D504D0">
        <w:rPr>
          <w:b/>
          <w:sz w:val="22"/>
        </w:rPr>
        <w:t xml:space="preserve"> to:</w:t>
      </w:r>
    </w:p>
    <w:p w14:paraId="6A20E166" w14:textId="77777777" w:rsidR="009E4F7F" w:rsidRDefault="009E4F7F" w:rsidP="009E4F7F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0A7400B7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 xml:space="preserve">Select </w:t>
      </w:r>
      <w:proofErr w:type="spellStart"/>
      <w:r w:rsidRPr="00D504D0">
        <w:rPr>
          <w:sz w:val="22"/>
        </w:rPr>
        <w:t>case</w:t>
      </w:r>
      <w:proofErr w:type="spellEnd"/>
    </w:p>
    <w:p w14:paraId="1F4C2D39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Switch</w:t>
      </w:r>
    </w:p>
    <w:p w14:paraId="486F94C9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 w:rsidRPr="00D504D0">
        <w:rPr>
          <w:sz w:val="22"/>
        </w:rPr>
        <w:t>If</w:t>
      </w:r>
      <w:proofErr w:type="spellEnd"/>
    </w:p>
    <w:p w14:paraId="7BABBBE2" w14:textId="77777777" w:rsidR="009E4F7F" w:rsidRPr="00D504D0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D504D0">
        <w:rPr>
          <w:sz w:val="22"/>
        </w:rPr>
        <w:t>Return</w:t>
      </w:r>
    </w:p>
    <w:p w14:paraId="0653B747" w14:textId="77777777" w:rsidR="009E4F7F" w:rsidRDefault="009E4F7F" w:rsidP="009E4F7F">
      <w:pPr>
        <w:jc w:val="right"/>
      </w:pPr>
      <w:r>
        <w:t>Liczba punktów: _____</w:t>
      </w:r>
    </w:p>
    <w:p w14:paraId="54AAE11B" w14:textId="77777777" w:rsidR="009E4F7F" w:rsidRDefault="009E4F7F" w:rsidP="009E4F7F"/>
    <w:p w14:paraId="3A8A9922" w14:textId="77777777" w:rsidR="009E4F7F" w:rsidRDefault="009E4F7F" w:rsidP="009E4F7F"/>
    <w:p w14:paraId="72217C66" w14:textId="77777777" w:rsidR="009E4F7F" w:rsidRPr="007666B1" w:rsidRDefault="009E4F7F" w:rsidP="009E4F7F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 w:rsidRPr="007666B1">
        <w:rPr>
          <w:b/>
          <w:sz w:val="22"/>
        </w:rPr>
        <w:t xml:space="preserve">Typ </w:t>
      </w:r>
      <w:proofErr w:type="spellStart"/>
      <w:r w:rsidRPr="007666B1">
        <w:rPr>
          <w:b/>
          <w:sz w:val="22"/>
        </w:rPr>
        <w:t>enum</w:t>
      </w:r>
      <w:proofErr w:type="spellEnd"/>
    </w:p>
    <w:p w14:paraId="09AE4719" w14:textId="77777777" w:rsidR="009E4F7F" w:rsidRDefault="009E4F7F" w:rsidP="009E4F7F"/>
    <w:p w14:paraId="7DEA4F3D" w14:textId="77777777" w:rsidR="009E4F7F" w:rsidRPr="007666B1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7666B1">
        <w:rPr>
          <w:sz w:val="22"/>
        </w:rPr>
        <w:t>Nie istnieje w języku Java</w:t>
      </w:r>
    </w:p>
    <w:p w14:paraId="20EECA1A" w14:textId="77777777" w:rsidR="009E4F7F" w:rsidRPr="007666B1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7666B1">
        <w:rPr>
          <w:sz w:val="22"/>
        </w:rPr>
        <w:t>Pozwala on na definiowane wybranego zbioru możliwych wartości.</w:t>
      </w:r>
    </w:p>
    <w:p w14:paraId="03CC1380" w14:textId="77777777" w:rsidR="009E4F7F" w:rsidRPr="007666B1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7666B1">
        <w:rPr>
          <w:sz w:val="22"/>
        </w:rPr>
        <w:t xml:space="preserve">Pozwala on na definiowane </w:t>
      </w:r>
      <w:r w:rsidR="00FF6219">
        <w:rPr>
          <w:sz w:val="22"/>
        </w:rPr>
        <w:t>iteracji</w:t>
      </w:r>
    </w:p>
    <w:p w14:paraId="4714D6FD" w14:textId="77777777" w:rsidR="009E4F7F" w:rsidRPr="007666B1" w:rsidRDefault="009E4F7F" w:rsidP="009E4F7F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7666B1">
        <w:rPr>
          <w:sz w:val="22"/>
        </w:rPr>
        <w:t>Pozwala na definiowanie klasy abstrakcyjnej</w:t>
      </w:r>
    </w:p>
    <w:p w14:paraId="05887850" w14:textId="77777777" w:rsidR="009E4F7F" w:rsidRDefault="009E4F7F" w:rsidP="009E4F7F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5F7C44B7" w14:textId="77777777" w:rsidR="009E4F7F" w:rsidRDefault="009E4F7F" w:rsidP="009E4F7F">
      <w:pPr>
        <w:jc w:val="right"/>
      </w:pPr>
      <w:r>
        <w:t>Liczba punktów: _____</w:t>
      </w:r>
    </w:p>
    <w:p w14:paraId="3D650E67" w14:textId="77777777" w:rsidR="00FF6219" w:rsidRDefault="00FF6219" w:rsidP="009E4F7F">
      <w:pPr>
        <w:jc w:val="right"/>
      </w:pPr>
    </w:p>
    <w:p w14:paraId="68E64ACD" w14:textId="77777777" w:rsidR="00FF6219" w:rsidRDefault="00FF6219" w:rsidP="009E4F7F">
      <w:pPr>
        <w:jc w:val="right"/>
      </w:pPr>
    </w:p>
    <w:p w14:paraId="16EC5C82" w14:textId="77777777" w:rsidR="00FF6219" w:rsidRDefault="00FF6219" w:rsidP="00FF6219"/>
    <w:p w14:paraId="741F803E" w14:textId="77777777" w:rsidR="00FF6219" w:rsidRDefault="00FF6219" w:rsidP="00FF6219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7787B405" w14:textId="77777777" w:rsidR="00FF6219" w:rsidRDefault="00FF6219" w:rsidP="00FF6219">
      <w:pPr>
        <w:jc w:val="right"/>
      </w:pPr>
      <w:r>
        <w:t>Liczba punktów: _____</w:t>
      </w:r>
    </w:p>
    <w:p w14:paraId="2C121A6E" w14:textId="77777777" w:rsidR="00FF6219" w:rsidRDefault="00FF6219" w:rsidP="00FF6219"/>
    <w:p w14:paraId="4D8CB61E" w14:textId="77777777" w:rsidR="00FF6219" w:rsidRDefault="00FF6219" w:rsidP="00FF6219"/>
    <w:p w14:paraId="2A3373AB" w14:textId="77777777" w:rsidR="00FF6219" w:rsidRPr="007666B1" w:rsidRDefault="00846C70" w:rsidP="00FF6219">
      <w:pPr>
        <w:keepNext/>
        <w:numPr>
          <w:ilvl w:val="0"/>
          <w:numId w:val="8"/>
        </w:numPr>
        <w:ind w:left="357" w:hanging="357"/>
        <w:rPr>
          <w:b/>
          <w:sz w:val="22"/>
        </w:rPr>
      </w:pPr>
      <w:r>
        <w:rPr>
          <w:b/>
          <w:sz w:val="22"/>
        </w:rPr>
        <w:t>Do obsługi wyjątków stosujemy instrukcję:</w:t>
      </w:r>
    </w:p>
    <w:p w14:paraId="12E927A3" w14:textId="77777777" w:rsidR="00FF6219" w:rsidRDefault="00FF6219" w:rsidP="00FF6219"/>
    <w:p w14:paraId="15A25AC1" w14:textId="77777777" w:rsidR="00FF6219" w:rsidRPr="007666B1" w:rsidRDefault="00FF6219" w:rsidP="00FF6219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 w:rsidRPr="007666B1">
        <w:rPr>
          <w:sz w:val="22"/>
        </w:rPr>
        <w:lastRenderedPageBreak/>
        <w:t>Nie istnieje</w:t>
      </w:r>
      <w:r w:rsidR="00846C70">
        <w:rPr>
          <w:sz w:val="22"/>
        </w:rPr>
        <w:t xml:space="preserve"> taka instrukcja</w:t>
      </w:r>
      <w:r w:rsidRPr="007666B1">
        <w:rPr>
          <w:sz w:val="22"/>
        </w:rPr>
        <w:t xml:space="preserve"> w język</w:t>
      </w:r>
      <w:r w:rsidR="00846C70">
        <w:rPr>
          <w:sz w:val="22"/>
        </w:rPr>
        <w:t>ach:</w:t>
      </w:r>
      <w:r w:rsidRPr="007666B1">
        <w:rPr>
          <w:sz w:val="22"/>
        </w:rPr>
        <w:t xml:space="preserve"> Java</w:t>
      </w:r>
      <w:r w:rsidR="00846C70">
        <w:rPr>
          <w:sz w:val="22"/>
        </w:rPr>
        <w:t xml:space="preserve">, </w:t>
      </w:r>
      <w:proofErr w:type="spellStart"/>
      <w:r w:rsidR="00846C70">
        <w:rPr>
          <w:sz w:val="22"/>
        </w:rPr>
        <w:t>Groovy</w:t>
      </w:r>
      <w:proofErr w:type="spellEnd"/>
    </w:p>
    <w:p w14:paraId="10805CFB" w14:textId="77777777" w:rsidR="00FF6219" w:rsidRPr="007666B1" w:rsidRDefault="00846C70" w:rsidP="00FF6219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Try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catch</w:t>
      </w:r>
      <w:proofErr w:type="spellEnd"/>
    </w:p>
    <w:p w14:paraId="277BCBDF" w14:textId="77777777" w:rsidR="00FF6219" w:rsidRPr="007666B1" w:rsidRDefault="00846C70" w:rsidP="00FF6219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r>
        <w:rPr>
          <w:sz w:val="22"/>
        </w:rPr>
        <w:t>Error</w:t>
      </w:r>
    </w:p>
    <w:p w14:paraId="5348F6D0" w14:textId="77777777" w:rsidR="00FF6219" w:rsidRPr="007666B1" w:rsidRDefault="00846C70" w:rsidP="00FF6219">
      <w:pPr>
        <w:numPr>
          <w:ilvl w:val="1"/>
          <w:numId w:val="8"/>
        </w:numPr>
        <w:tabs>
          <w:tab w:val="clear" w:pos="720"/>
          <w:tab w:val="num" w:pos="1068"/>
        </w:tabs>
        <w:ind w:left="1068"/>
        <w:rPr>
          <w:sz w:val="22"/>
        </w:rPr>
      </w:pPr>
      <w:proofErr w:type="spellStart"/>
      <w:r>
        <w:rPr>
          <w:sz w:val="22"/>
        </w:rPr>
        <w:t>If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else</w:t>
      </w:r>
      <w:proofErr w:type="spellEnd"/>
    </w:p>
    <w:p w14:paraId="31316A5F" w14:textId="77777777" w:rsidR="00FF6219" w:rsidRDefault="00FF6219" w:rsidP="00FF6219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14:paraId="4FCA8C10" w14:textId="77777777" w:rsidR="00FF6219" w:rsidRDefault="00FF6219" w:rsidP="00FF6219">
      <w:pPr>
        <w:jc w:val="right"/>
      </w:pPr>
      <w:r>
        <w:t>Liczba punktów: _____</w:t>
      </w:r>
    </w:p>
    <w:p w14:paraId="286C1B94" w14:textId="77777777" w:rsidR="00FF6219" w:rsidRDefault="00FF6219" w:rsidP="00FF6219"/>
    <w:p w14:paraId="566AC778" w14:textId="77777777" w:rsidR="009E4F7F" w:rsidRDefault="009E4F7F" w:rsidP="002A2AFE">
      <w:pPr>
        <w:rPr>
          <w:rFonts w:ascii="Arial" w:hAnsi="Arial" w:cs="Arial"/>
          <w:b/>
          <w:bCs/>
          <w:sz w:val="22"/>
        </w:rPr>
      </w:pPr>
    </w:p>
    <w:sectPr w:rsidR="009E4F7F" w:rsidSect="000E27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258" w:left="9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C3D5" w14:textId="77777777" w:rsidR="000E2789" w:rsidRDefault="000E2789">
      <w:r>
        <w:separator/>
      </w:r>
    </w:p>
  </w:endnote>
  <w:endnote w:type="continuationSeparator" w:id="0">
    <w:p w14:paraId="58B75A24" w14:textId="77777777" w:rsidR="000E2789" w:rsidRDefault="000E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DFC9" w14:textId="77777777" w:rsidR="00330606" w:rsidRDefault="00FC6183" w:rsidP="00580D67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330606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62907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867EB86" w14:textId="77777777" w:rsidR="00330606" w:rsidRDefault="0033060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8C72" w14:textId="77777777" w:rsidR="00330606" w:rsidRDefault="00FC6183" w:rsidP="00580D67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330606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55B0A">
      <w:rPr>
        <w:rStyle w:val="Numerstrony"/>
        <w:noProof/>
      </w:rPr>
      <w:t>3</w:t>
    </w:r>
    <w:r>
      <w:rPr>
        <w:rStyle w:val="Numerstrony"/>
      </w:rPr>
      <w:fldChar w:fldCharType="end"/>
    </w:r>
  </w:p>
  <w:p w14:paraId="1450BAB2" w14:textId="77777777" w:rsidR="00330606" w:rsidRDefault="0033060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77938" w14:textId="77777777" w:rsidR="00E62907" w:rsidRDefault="00E629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1085" w14:textId="77777777" w:rsidR="000E2789" w:rsidRDefault="000E2789">
      <w:r>
        <w:separator/>
      </w:r>
    </w:p>
  </w:footnote>
  <w:footnote w:type="continuationSeparator" w:id="0">
    <w:p w14:paraId="5A62A9F1" w14:textId="77777777" w:rsidR="000E2789" w:rsidRDefault="000E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047A" w14:textId="77777777" w:rsidR="00E62907" w:rsidRDefault="00E629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2C09" w14:textId="77777777" w:rsidR="00330606" w:rsidRPr="00290BFB" w:rsidRDefault="00290BFB" w:rsidP="00290BFB">
    <w:pPr>
      <w:pStyle w:val="Nagwek"/>
      <w:tabs>
        <w:tab w:val="clear" w:pos="4536"/>
        <w:tab w:val="clear" w:pos="9072"/>
      </w:tabs>
      <w:jc w:val="right"/>
    </w:pPr>
    <w:r>
      <w:rPr>
        <w:rFonts w:ascii="Calibri" w:hAnsi="Calibri"/>
      </w:rPr>
      <w:t xml:space="preserve"> </w:t>
    </w:r>
    <w:r w:rsidR="009E4F7F">
      <w:rPr>
        <w:rFonts w:ascii="Calibri" w:hAnsi="Calibri" w:cs="Tahoma"/>
        <w:b/>
        <w:bCs/>
        <w:noProof/>
      </w:rPr>
      <w:drawing>
        <wp:inline distT="0" distB="0" distL="0" distR="0" wp14:anchorId="3041A0BC" wp14:editId="60C00F0E">
          <wp:extent cx="2847975" cy="428625"/>
          <wp:effectExtent l="0" t="0" r="0" b="0"/>
          <wp:docPr id="1" name="Obraz 1" descr="Logo_Comarch_Szkolenia_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omarch_Szkolenia_20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B613" w14:textId="77777777" w:rsidR="00E62907" w:rsidRDefault="00E629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5DB24C5"/>
    <w:multiLevelType w:val="hybridMultilevel"/>
    <w:tmpl w:val="1E18FE64"/>
    <w:lvl w:ilvl="0" w:tplc="A4444AA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1EA014CF"/>
    <w:multiLevelType w:val="hybridMultilevel"/>
    <w:tmpl w:val="81226C1E"/>
    <w:lvl w:ilvl="0" w:tplc="9910907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3112322A"/>
    <w:multiLevelType w:val="hybridMultilevel"/>
    <w:tmpl w:val="03AA11FE"/>
    <w:lvl w:ilvl="0" w:tplc="78C23E26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1">
    <w:nsid w:val="356E0CE2"/>
    <w:multiLevelType w:val="hybridMultilevel"/>
    <w:tmpl w:val="5E6E249A"/>
    <w:lvl w:ilvl="0" w:tplc="78F4B3C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46876B5B"/>
    <w:multiLevelType w:val="hybridMultilevel"/>
    <w:tmpl w:val="BDFAB9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1">
    <w:nsid w:val="661877B0"/>
    <w:multiLevelType w:val="hybridMultilevel"/>
    <w:tmpl w:val="BA24945E"/>
    <w:lvl w:ilvl="0" w:tplc="02D4FE2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0073006">
    <w:abstractNumId w:val="4"/>
  </w:num>
  <w:num w:numId="2" w16cid:durableId="1292176296">
    <w:abstractNumId w:val="2"/>
  </w:num>
  <w:num w:numId="3" w16cid:durableId="825127304">
    <w:abstractNumId w:val="1"/>
  </w:num>
  <w:num w:numId="4" w16cid:durableId="1400906734">
    <w:abstractNumId w:val="0"/>
  </w:num>
  <w:num w:numId="5" w16cid:durableId="1760715834">
    <w:abstractNumId w:val="7"/>
  </w:num>
  <w:num w:numId="6" w16cid:durableId="540048306">
    <w:abstractNumId w:val="3"/>
  </w:num>
  <w:num w:numId="7" w16cid:durableId="2032339104">
    <w:abstractNumId w:val="5"/>
  </w:num>
  <w:num w:numId="8" w16cid:durableId="1759323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2F"/>
    <w:rsid w:val="00015AA3"/>
    <w:rsid w:val="0006012D"/>
    <w:rsid w:val="000E2789"/>
    <w:rsid w:val="000F5FC0"/>
    <w:rsid w:val="00126C9D"/>
    <w:rsid w:val="00174565"/>
    <w:rsid w:val="00176DD7"/>
    <w:rsid w:val="00182438"/>
    <w:rsid w:val="001A252F"/>
    <w:rsid w:val="001A321E"/>
    <w:rsid w:val="002003EC"/>
    <w:rsid w:val="0022329A"/>
    <w:rsid w:val="00233A2B"/>
    <w:rsid w:val="002408D1"/>
    <w:rsid w:val="0024763A"/>
    <w:rsid w:val="00254D50"/>
    <w:rsid w:val="00290BFB"/>
    <w:rsid w:val="002A2AFE"/>
    <w:rsid w:val="002A5D54"/>
    <w:rsid w:val="00330606"/>
    <w:rsid w:val="003D290B"/>
    <w:rsid w:val="003D3EBA"/>
    <w:rsid w:val="003F6AFA"/>
    <w:rsid w:val="0041487E"/>
    <w:rsid w:val="004231AE"/>
    <w:rsid w:val="00455B0A"/>
    <w:rsid w:val="004639AD"/>
    <w:rsid w:val="00464AAE"/>
    <w:rsid w:val="004A5CE9"/>
    <w:rsid w:val="00501C8D"/>
    <w:rsid w:val="00530496"/>
    <w:rsid w:val="0055375C"/>
    <w:rsid w:val="00580D67"/>
    <w:rsid w:val="005A727F"/>
    <w:rsid w:val="005D3790"/>
    <w:rsid w:val="005F3FCA"/>
    <w:rsid w:val="005F5CEF"/>
    <w:rsid w:val="00604465"/>
    <w:rsid w:val="00607B2D"/>
    <w:rsid w:val="00656FF5"/>
    <w:rsid w:val="00673B3B"/>
    <w:rsid w:val="00677A32"/>
    <w:rsid w:val="0068725D"/>
    <w:rsid w:val="006C4DD2"/>
    <w:rsid w:val="006D5567"/>
    <w:rsid w:val="0074629C"/>
    <w:rsid w:val="00755CDB"/>
    <w:rsid w:val="007C1B85"/>
    <w:rsid w:val="00827AB8"/>
    <w:rsid w:val="00830400"/>
    <w:rsid w:val="00846C70"/>
    <w:rsid w:val="00885025"/>
    <w:rsid w:val="0093388C"/>
    <w:rsid w:val="00971608"/>
    <w:rsid w:val="00981B9C"/>
    <w:rsid w:val="00982225"/>
    <w:rsid w:val="0099040C"/>
    <w:rsid w:val="009E4F7F"/>
    <w:rsid w:val="00A12A3C"/>
    <w:rsid w:val="00A177C6"/>
    <w:rsid w:val="00A41508"/>
    <w:rsid w:val="00A47000"/>
    <w:rsid w:val="00A60739"/>
    <w:rsid w:val="00A634FA"/>
    <w:rsid w:val="00A65255"/>
    <w:rsid w:val="00A66718"/>
    <w:rsid w:val="00A77B1E"/>
    <w:rsid w:val="00AA1B9A"/>
    <w:rsid w:val="00B00DEE"/>
    <w:rsid w:val="00B07E21"/>
    <w:rsid w:val="00B16EAC"/>
    <w:rsid w:val="00B43DA4"/>
    <w:rsid w:val="00B54693"/>
    <w:rsid w:val="00B66DD8"/>
    <w:rsid w:val="00B75B4B"/>
    <w:rsid w:val="00B803FF"/>
    <w:rsid w:val="00B931E6"/>
    <w:rsid w:val="00B9709B"/>
    <w:rsid w:val="00BA1413"/>
    <w:rsid w:val="00BC77E2"/>
    <w:rsid w:val="00BE46D0"/>
    <w:rsid w:val="00BF1F75"/>
    <w:rsid w:val="00C14A57"/>
    <w:rsid w:val="00C25F54"/>
    <w:rsid w:val="00C348A5"/>
    <w:rsid w:val="00C71279"/>
    <w:rsid w:val="00CB24C0"/>
    <w:rsid w:val="00CB57A8"/>
    <w:rsid w:val="00CC0870"/>
    <w:rsid w:val="00CE08F0"/>
    <w:rsid w:val="00CE6E07"/>
    <w:rsid w:val="00D10486"/>
    <w:rsid w:val="00D37ABE"/>
    <w:rsid w:val="00D74CFD"/>
    <w:rsid w:val="00D95CBD"/>
    <w:rsid w:val="00DC7E2E"/>
    <w:rsid w:val="00DE4F40"/>
    <w:rsid w:val="00E14E16"/>
    <w:rsid w:val="00E37B99"/>
    <w:rsid w:val="00E51597"/>
    <w:rsid w:val="00E55D7B"/>
    <w:rsid w:val="00E62907"/>
    <w:rsid w:val="00E657D5"/>
    <w:rsid w:val="00E70B80"/>
    <w:rsid w:val="00E842F7"/>
    <w:rsid w:val="00EA66D6"/>
    <w:rsid w:val="00EB2717"/>
    <w:rsid w:val="00ED7799"/>
    <w:rsid w:val="00EF3719"/>
    <w:rsid w:val="00EF4E67"/>
    <w:rsid w:val="00F01F81"/>
    <w:rsid w:val="00F0710C"/>
    <w:rsid w:val="00F32B2F"/>
    <w:rsid w:val="00F43A57"/>
    <w:rsid w:val="00F538BD"/>
    <w:rsid w:val="00F53C72"/>
    <w:rsid w:val="00F5449C"/>
    <w:rsid w:val="00F8718D"/>
    <w:rsid w:val="00FB4733"/>
    <w:rsid w:val="00FC31D8"/>
    <w:rsid w:val="00FC6183"/>
    <w:rsid w:val="00FF580E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FEF08"/>
  <w15:chartTrackingRefBased/>
  <w15:docId w15:val="{BA8F5C94-2425-4AB6-BE93-E32AEDC0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87E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41487E"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41487E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rsid w:val="00254D5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54D50"/>
  </w:style>
  <w:style w:type="paragraph" w:styleId="Nagwek">
    <w:name w:val="header"/>
    <w:basedOn w:val="Normalny"/>
    <w:rsid w:val="00D95CBD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C31D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C3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sty_certyfikaty_CSC\szablon_ankiet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szablon_ankieta</Template>
  <TotalTime>3</TotalTime>
  <Pages>3</Pages>
  <Words>287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Ankieta szkoleniowa</vt:lpstr>
    </vt:vector>
  </TitlesOfParts>
  <Company>CDN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Ankieta szkoleniowa</dc:title>
  <dc:subject/>
  <dc:creator>agnieszkak</dc:creator>
  <cp:keywords/>
  <cp:lastModifiedBy>Marcin Albiniak</cp:lastModifiedBy>
  <cp:revision>3</cp:revision>
  <cp:lastPrinted>2005-11-07T12:36:00Z</cp:lastPrinted>
  <dcterms:created xsi:type="dcterms:W3CDTF">2019-01-18T06:27:00Z</dcterms:created>
  <dcterms:modified xsi:type="dcterms:W3CDTF">2024-01-10T14:45:00Z</dcterms:modified>
</cp:coreProperties>
</file>